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DNDRCC+Calibri-Light" w:hAnsi="DNDRCC+Calibri-Light"/>
          <w:sz w:val="120"/>
          <w:color w:val="000000"/>
        </w:rPr>
        <w:t xml:space="preserve">              ESTRUCTURAS</w:t>
      </w:r>
      <w:r>
        <w:rPr>
          <w:rFonts w:ascii="DNDRCC+Calibri-Light" w:hAnsi="DNDRCC+Calibri-Light"/>
          <w:sz w:val="120"/>
          <w:color w:val="000000"/>
        </w:rPr>
        <w:t xml:space="preserve"> </w:t>
      </w:r>
      <w:r>
        <w:rPr>
          <w:rFonts w:ascii="DNDRCC+Calibri-Light" w:hAnsi="DNDRCC+Calibri-Light"/>
          <w:sz w:val="120"/>
          <w:color w:val="000000"/>
        </w:rPr>
        <w:t xml:space="preserve">REPETITIVAS</w:t>
      </w:r>
      <w:r>
        <w:rPr>
          <w:rFonts w:ascii="DNDRCC+Calibri-Light" w:hAnsi="DNDRCC+Calibri-Light"/>
          <w:sz w:val="120"/>
          <w:color w:val="000000"/>
        </w:rPr>
        <w:t xml:space="preserve"> </w:t>
      </w:r>
    </w:p>
    <w:p>
      <w:pPr/>
    </w:p>
    <w:p>
      <w:pPr/>
    </w:p>
    <w:p>
      <w:pPr/>
    </w:p>
    <w:p>
      <w:pPr/>
    </w:p>
    <w:p>
      <w:pPr/>
      <w:r>
        <w:rPr>
          <w:rFonts w:ascii="DNDRCC+Calibri-Light" w:hAnsi="DNDRCC+Calibri-Light"/>
          <w:sz w:val="120"/>
          <w:color w:val="000000"/>
        </w:rPr>
        <w:t xml:space="preserve">                                                            (LOOPS)</w:t>
      </w:r>
    </w:p>
    <w:p>
      <w:pPr/>
    </w:p>
    <w:p>
      <w:pPr/>
    </w:p>
    <w:p>
      <w:pPr/>
    </w:p>
    <w:p>
      <w:pPr/>
      <w:r>
        <w:rPr>
          <w:rFonts w:ascii="JEYBIQ+Calibri" w:hAnsi="JEYBIQ+Calibri"/>
          <w:sz w:val="44"/>
          <w:color w:val="000000"/>
        </w:rPr>
        <w:t xml:space="preserve">                                      Profs: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Norha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M.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Villegas,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José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David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Maldonado</w:t>
      </w:r>
    </w:p>
    <w:p>
      <w:pPr/>
    </w:p>
    <w:p>
      <w:pPr/>
    </w:p>
    <w:p>
      <w:pPr/>
      <w:r>
        <w:rPr>
          <w:rFonts w:ascii="JEYBIQ+Calibri" w:hAnsi="JEYBIQ+Calibri"/>
          <w:sz w:val="44"/>
          <w:color w:val="000000"/>
        </w:rPr>
        <w:t xml:space="preserve">                                            Introducción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a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la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Ingeniería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de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Sistemas</w:t>
      </w:r>
    </w:p>
    <w:p>
      <w:pPr/>
    </w:p>
    <w:p>
      <w:pPr/>
    </w:p>
    <w:p>
      <w:pPr/>
      <w:r>
        <w:rPr>
          <w:rFonts w:ascii="JEYBIQ+Calibri" w:hAnsi="JEYBIQ+Calibri"/>
          <w:sz w:val="44"/>
          <w:color w:val="000000"/>
        </w:rPr>
        <w:t xml:space="preserve">                                                Programa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de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Ingeniería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de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Sistemas</w:t>
      </w:r>
    </w:p>
    <w:p>
      <w:pPr/>
    </w:p>
    <w:p>
      <w:pPr/>
    </w:p>
    <w:p>
      <w:pPr/>
      <w:r>
        <w:rPr>
          <w:rFonts w:ascii="JEYBIQ+Calibri" w:hAnsi="JEYBIQ+Calibri"/>
          <w:sz w:val="44"/>
          <w:color w:val="000000"/>
        </w:rPr>
        <w:t xml:space="preserve">                                                                  Universidad</w:t>
      </w:r>
      <w:r>
        <w:rPr>
          <w:rFonts w:ascii="JEYBIQ+Calibri" w:hAnsi="JEYBIQ+Calibri"/>
          <w:sz w:val="44"/>
          <w:color w:val="000000"/>
        </w:rPr>
        <w:t xml:space="preserve"> </w:t>
      </w:r>
      <w:r>
        <w:rPr>
          <w:rFonts w:ascii="JEYBIQ+Calibri" w:hAnsi="JEYBIQ+Calibri"/>
          <w:sz w:val="44"/>
          <w:color w:val="000000"/>
        </w:rPr>
        <w:t xml:space="preserve">Icesi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24"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a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las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TIC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- Departamento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de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Ingeniería</w:t>
        <w:br w:type="page"/>
      </w:r>
      <w:r>
        <w:rPr>
          <w:rFonts w:ascii="DNDRCC+Calibri-Light" w:hAnsi="DNDRCC+Calibri-Light"/>
          <w:sz w:val="88"/>
          <w:color w:val="000000"/>
        </w:rPr>
        <w:t xml:space="preserve">Componentes</w:t>
      </w:r>
      <w:r>
        <w:rPr>
          <w:rFonts w:ascii="DNDRCC+Calibri-Light" w:hAnsi="DNDRCC+Calibri-Light"/>
          <w:sz w:val="88"/>
          <w:color w:val="000000"/>
        </w:rPr>
        <w:t xml:space="preserve"> </w:t>
      </w:r>
      <w:r>
        <w:rPr>
          <w:rFonts w:ascii="DNDRCC+Calibri-Light" w:hAnsi="DNDRCC+Calibri-Light"/>
          <w:sz w:val="88"/>
          <w:color w:val="000000"/>
        </w:rPr>
        <w:t xml:space="preserve">de</w:t>
      </w:r>
      <w:r>
        <w:rPr>
          <w:rFonts w:ascii="DNDRCC+Calibri-Light" w:hAnsi="DNDRCC+Calibri-Light"/>
          <w:sz w:val="88"/>
          <w:color w:val="000000"/>
        </w:rPr>
        <w:t xml:space="preserve"> </w:t>
      </w:r>
      <w:r>
        <w:rPr>
          <w:rFonts w:ascii="DNDRCC+Calibri-Light" w:hAnsi="DNDRCC+Calibri-Light"/>
          <w:sz w:val="88"/>
          <w:color w:val="000000"/>
        </w:rPr>
        <w:t xml:space="preserve">una</w:t>
      </w:r>
      <w:r>
        <w:rPr>
          <w:rFonts w:ascii="DNDRCC+Calibri-Light" w:hAnsi="DNDRCC+Calibri-Light"/>
          <w:sz w:val="88"/>
          <w:color w:val="000000"/>
        </w:rPr>
        <w:t xml:space="preserve"> </w:t>
      </w:r>
      <w:r>
        <w:rPr>
          <w:rFonts w:ascii="DNDRCC+Calibri-Light" w:hAnsi="DNDRCC+Calibri-Light"/>
          <w:sz w:val="88"/>
          <w:color w:val="000000"/>
        </w:rPr>
        <w:t xml:space="preserve">estructura</w:t>
      </w:r>
      <w:r>
        <w:rPr>
          <w:rFonts w:ascii="DNDRCC+Calibri-Light" w:hAnsi="DNDRCC+Calibri-Light"/>
          <w:sz w:val="88"/>
          <w:color w:val="000000"/>
        </w:rPr>
        <w:t xml:space="preserve"> </w:t>
      </w:r>
      <w:r>
        <w:rPr>
          <w:rFonts w:ascii="DNDRCC+Calibri-Light" w:hAnsi="DNDRCC+Calibri-Light"/>
          <w:sz w:val="88"/>
          <w:color w:val="000000"/>
        </w:rPr>
        <w:t xml:space="preserve">repetitiva:</w:t>
      </w:r>
      <w:r>
        <w:rPr>
          <w:rFonts w:ascii="DNDRCC+Calibri-Light" w:hAnsi="DNDRCC+Calibri-Light"/>
          <w:sz w:val="88"/>
          <w:color w:val="000000"/>
        </w:rPr>
        <w:t xml:space="preserve"> 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HJXPGU+Wingdings2" w:hAnsi="HJXPGU+Wingdings2"/>
          <w:sz w:val="48"/>
          <w:color w:val="4572c5"/>
        </w:rPr>
        <w:t xml:space="preserve"></w:t>
      </w:r>
      <w:r>
        <w:rPr>
          <w:rFonts w:ascii="Arial" w:hAnsi="Arial"/>
          <w:sz w:val="56"/>
          <w:color w:val="000000"/>
        </w:rPr>
        <w:t xml:space="preserve">Variable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de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control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inicializada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HJXPGU+Wingdings2" w:hAnsi="HJXPGU+Wingdings2"/>
          <w:sz w:val="48"/>
          <w:color w:val="4572c5"/>
        </w:rPr>
        <w:t xml:space="preserve"></w:t>
      </w:r>
      <w:r>
        <w:rPr>
          <w:rFonts w:ascii="Arial" w:hAnsi="Arial"/>
          <w:sz w:val="56"/>
          <w:color w:val="000000"/>
        </w:rPr>
        <w:t xml:space="preserve">Condición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de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parada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o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terminación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HJXPGU+Wingdings2" w:hAnsi="HJXPGU+Wingdings2"/>
          <w:sz w:val="48"/>
          <w:color w:val="4572c5"/>
        </w:rPr>
        <w:t xml:space="preserve"></w:t>
      </w:r>
      <w:r>
        <w:rPr>
          <w:rFonts w:ascii="Arial" w:hAnsi="Arial"/>
          <w:sz w:val="56"/>
          <w:color w:val="000000"/>
        </w:rPr>
        <w:t xml:space="preserve">Actualización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de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la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variable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de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control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(contador)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HJXPGU+Wingdings2" w:hAnsi="HJXPGU+Wingdings2"/>
          <w:sz w:val="48"/>
          <w:color w:val="4572c5"/>
        </w:rPr>
        <w:t xml:space="preserve"></w:t>
      </w:r>
      <w:r>
        <w:rPr>
          <w:rFonts w:ascii="Arial" w:hAnsi="Arial"/>
          <w:sz w:val="56"/>
          <w:color w:val="000000"/>
        </w:rPr>
        <w:t xml:space="preserve">Instrucciones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o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sentencias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a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ejecutar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dentro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del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ciclo</w:t>
      </w:r>
      <w:r>
        <w:rPr>
          <w:rFonts w:ascii="Arial" w:hAnsi="Arial"/>
          <w:sz w:val="56"/>
          <w:color w:val="000000"/>
        </w:rPr>
        <w:t xml:space="preserve"> </w:t>
      </w:r>
      <w:r>
        <w:rPr>
          <w:rFonts w:ascii="Arial" w:hAnsi="Arial"/>
          <w:sz w:val="56"/>
          <w:color w:val="000000"/>
        </w:rPr>
        <w:t xml:space="preserve">(cuerpo)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24"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a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las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TIC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- Departamento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de</w:t>
      </w:r>
      <w:r>
        <w:rPr>
          <w:rFonts w:ascii="JEYBIQ+Calibri" w:hAnsi="JEYBIQ+Calibri"/>
          <w:sz w:val="24"/>
          <w:color w:val="898989"/>
        </w:rPr>
        <w:t xml:space="preserve"> </w:t>
      </w:r>
      <w:r>
        <w:rPr>
          <w:rFonts w:ascii="JEYBIQ+Calibri" w:hAnsi="JEYBIQ+Calibri"/>
          <w:sz w:val="24"/>
          <w:color w:val="898989"/>
        </w:rPr>
        <w:t xml:space="preserve">Ingeniería</w:t>
        <w:br w:type="page"/>
      </w:r>
      <w:r>
        <w:rPr>
          <w:rFonts w:ascii="DNDRCC+Calibri-Light" w:hAnsi="DNDRCC+Calibri-Light"/>
          <w:sz w:val="88"/>
          <w:color w:val="000000"/>
        </w:rPr>
        <w:t xml:space="preserve">Mientras</w:t>
      </w:r>
      <w:r>
        <w:rPr>
          <w:rFonts w:ascii="DNDRCC+Calibri-Light" w:hAnsi="DNDRCC+Calibri-Light"/>
          <w:sz w:val="88"/>
          <w:color w:val="000000"/>
        </w:rPr>
        <w:t xml:space="preserve"> </w:t>
      </w:r>
      <w:r>
        <w:rPr>
          <w:rFonts w:ascii="DNDRCC+Calibri-Light" w:hAnsi="DNDRCC+Calibri-Light"/>
          <w:sz w:val="88"/>
          <w:color w:val="000000"/>
        </w:rPr>
        <w:t xml:space="preserve">Que</w:t>
      </w:r>
      <w:r>
        <w:rPr>
          <w:rFonts w:ascii="DNDRCC+Calibri-Light" w:hAnsi="DNDRCC+Calibri-Light"/>
          <w:sz w:val="88"/>
          <w:color w:val="000000"/>
        </w:rPr>
        <w:t xml:space="preserve"> </w:t>
      </w:r>
      <w:r>
        <w:rPr>
          <w:rFonts w:ascii="DNDRCC+Calibri-Light" w:hAnsi="DNDRCC+Calibri-Light"/>
          <w:sz w:val="88"/>
          <w:color w:val="000000"/>
        </w:rPr>
        <w:t xml:space="preserve">(WHILE):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36"/>
          <w:color w:val="000000"/>
        </w:rPr>
        <w:t xml:space="preserve">                                                                                                                                        Variable</w:t>
      </w:r>
      <w:r>
        <w:rPr>
          <w:rFonts w:ascii="JEYBIQ+Calibri" w:hAnsi="JEYBIQ+Calibri"/>
          <w:sz w:val="36"/>
          <w:color w:val="000000"/>
        </w:rPr>
        <w:t xml:space="preserve"> </w:t>
      </w:r>
      <w:r>
        <w:rPr>
          <w:rFonts w:ascii="JEYBIQ+Calibri" w:hAnsi="JEYBIQ+Calibri"/>
          <w:sz w:val="36"/>
          <w:color w:val="000000"/>
        </w:rPr>
        <w:t xml:space="preserve">de</w:t>
      </w:r>
      <w:r>
        <w:rPr>
          <w:rFonts w:ascii="JEYBIQ+Calibri" w:hAnsi="JEYBIQ+Calibri"/>
          <w:sz w:val="36"/>
          <w:color w:val="000000"/>
        </w:rPr>
        <w:t xml:space="preserve"> </w:t>
      </w:r>
      <w:r>
        <w:rPr>
          <w:rFonts w:ascii="JEYBIQ+Calibri" w:hAnsi="JEYBIQ+Calibri"/>
          <w:sz w:val="36"/>
          <w:color w:val="000000"/>
        </w:rPr>
        <w:t xml:space="preserve">control</w:t>
      </w:r>
      <w:r>
        <w:rPr>
          <w:rFonts w:ascii="JEYBIQ+Calibri" w:hAnsi="JEYBIQ+Calibri"/>
          <w:sz w:val="36"/>
          <w:color w:val="000000"/>
        </w:rPr>
        <w:t xml:space="preserve"> </w:t>
      </w:r>
    </w:p>
    <w:p>
      <w:pPr/>
    </w:p>
    <w:p>
      <w:pPr/>
      <w:r>
        <w:rPr>
          <w:rFonts w:ascii="Arial" w:hAnsi="Arial"/>
          <w:sz w:val="56"/>
          <w:color w:val="000000"/>
        </w:rPr>
        <w:t xml:space="preserve">      •</w:t>
      </w:r>
      <w:r>
        <w:rPr>
          <w:rFonts w:ascii="RLASQA+Calibri-Italic" w:hAnsi="RLASQA+Calibri-Italic"/>
          <w:sz w:val="56"/>
          <w:i/>
          <w:color w:val="000000"/>
        </w:rPr>
        <w:t xml:space="preserve">Se</w:t>
      </w:r>
      <w:r>
        <w:rPr>
          <w:rFonts w:ascii="RLASQA+Calibri-Italic" w:hAnsi="RLASQA+Calibri-Italic"/>
          <w:sz w:val="56"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i/>
          <w:color w:val="000000"/>
        </w:rPr>
        <w:t xml:space="preserve">repite</w:t>
      </w:r>
      <w:r>
        <w:rPr>
          <w:rFonts w:ascii="RLASQA+Calibri-Italic" w:hAnsi="RLASQA+Calibri-Italic"/>
          <w:sz w:val="56"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i/>
          <w:color w:val="000000"/>
        </w:rPr>
        <w:t xml:space="preserve">n</w:t>
      </w:r>
      <w:r>
        <w:rPr>
          <w:rFonts w:ascii="RLASQA+Calibri-Italic" w:hAnsi="RLASQA+Calibri-Italic"/>
          <w:sz w:val="56"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i/>
          <w:color w:val="000000"/>
        </w:rPr>
        <w:t xml:space="preserve">veces,</w:t>
      </w:r>
      <w:r>
        <w:rPr>
          <w:rFonts w:ascii="RLASQA+Calibri-Italic" w:hAnsi="RLASQA+Calibri-Italic"/>
          <w:sz w:val="56"/>
          <w:i/>
          <w:color w:val="000000"/>
        </w:rPr>
        <w:t xml:space="preserve"> </w:t>
      </w:r>
    </w:p>
    <w:p>
      <w:pPr/>
      <w:r>
        <w:rPr>
          <w:rFonts w:ascii="JEYBIQ+Calibri" w:hAnsi="JEYBIQ+Calibri"/>
          <w:sz w:val="36"/>
          <w:i/>
          <w:color w:val="000000"/>
        </w:rPr>
        <w:t xml:space="preserve">                                                                                                                                      del</w:t>
      </w:r>
      <w:r>
        <w:rPr>
          <w:rFonts w:ascii="JEYBIQ+Calibri" w:hAnsi="JEYBIQ+Calibri"/>
          <w:sz w:val="36"/>
          <w:i/>
          <w:color w:val="000000"/>
        </w:rPr>
        <w:t xml:space="preserve"> </w:t>
      </w:r>
      <w:r>
        <w:rPr>
          <w:rFonts w:ascii="JEYBIQ+Calibri" w:hAnsi="JEYBIQ+Calibri"/>
          <w:sz w:val="36"/>
          <w:i/>
          <w:color w:val="000000"/>
        </w:rPr>
        <w:t xml:space="preserve">ciclo</w:t>
      </w:r>
      <w:r>
        <w:rPr>
          <w:rFonts w:ascii="JEYBIQ+Calibri" w:hAnsi="JEYBIQ+Calibri"/>
          <w:sz w:val="36"/>
          <w:i/>
          <w:color w:val="000000"/>
        </w:rPr>
        <w:t xml:space="preserve"> </w:t>
      </w:r>
      <w:r>
        <w:rPr>
          <w:rFonts w:ascii="JEYBIQ+Calibri" w:hAnsi="JEYBIQ+Calibri"/>
          <w:sz w:val="36"/>
          <w:i/>
          <w:color w:val="000000"/>
        </w:rPr>
        <w:t xml:space="preserve">inicializada</w:t>
      </w:r>
    </w:p>
    <w:p>
      <w:pPr/>
    </w:p>
    <w:p>
      <w:pPr/>
      <w:r>
        <w:rPr>
          <w:rFonts w:ascii="RLASQA+Calibri-Italic" w:hAnsi="RLASQA+Calibri-Italic"/>
          <w:sz w:val="56"/>
          <w:i/>
          <w:color w:val="000000"/>
        </w:rPr>
        <w:t xml:space="preserve">          mientras</w:t>
      </w:r>
      <w:r>
        <w:rPr>
          <w:rFonts w:ascii="RLASQA+Calibri-Italic" w:hAnsi="RLASQA+Calibri-Italic"/>
          <w:sz w:val="56"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i/>
          <w:color w:val="000000"/>
        </w:rPr>
        <w:t xml:space="preserve">se</w:t>
      </w:r>
      <w:r>
        <w:rPr>
          <w:rFonts w:ascii="RLASQA+Calibri-Italic" w:hAnsi="RLASQA+Calibri-Italic"/>
          <w:sz w:val="56"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i/>
          <w:color w:val="000000"/>
        </w:rPr>
        <w:t xml:space="preserve">cumpla</w:t>
      </w:r>
      <w:r>
        <w:rPr>
          <w:rFonts w:ascii="RLASQA+Calibri-Italic" w:hAnsi="RLASQA+Calibri-Italic"/>
          <w:sz w:val="56"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i/>
          <w:color w:val="000000"/>
        </w:rPr>
        <w:t xml:space="preserve">la</w:t>
      </w:r>
      <w:r>
        <w:rPr>
          <w:rFonts w:ascii="RLASQA+Calibri-Italic" w:hAnsi="RLASQA+Calibri-Italic"/>
          <w:sz w:val="56"/>
          <w:i/>
          <w:color w:val="000000"/>
        </w:rPr>
        <w:t xml:space="preserve"> </w:t>
      </w:r>
    </w:p>
    <w:p>
      <w:pPr/>
    </w:p>
    <w:p>
      <w:pPr/>
      <w:r>
        <w:rPr>
          <w:rFonts w:ascii="JEYBIQ+Calibri" w:hAnsi="JEYBIQ+Calibri"/>
          <w:sz w:val="36"/>
          <w:i/>
          <w:color w:val="000000"/>
        </w:rPr>
        <w:t xml:space="preserve">                                                                                                                                          Condición</w:t>
      </w:r>
      <w:r>
        <w:rPr>
          <w:rFonts w:ascii="JEYBIQ+Calibri" w:hAnsi="JEYBIQ+Calibri"/>
          <w:sz w:val="36"/>
          <w:i/>
          <w:color w:val="000000"/>
        </w:rPr>
        <w:t xml:space="preserve"> </w:t>
      </w:r>
      <w:r>
        <w:rPr>
          <w:rFonts w:ascii="JEYBIQ+Calibri" w:hAnsi="JEYBIQ+Calibri"/>
          <w:sz w:val="36"/>
          <w:i/>
          <w:color w:val="000000"/>
        </w:rPr>
        <w:t xml:space="preserve">de</w:t>
      </w:r>
      <w:r>
        <w:rPr>
          <w:rFonts w:ascii="JEYBIQ+Calibri" w:hAnsi="JEYBIQ+Calibri"/>
          <w:sz w:val="36"/>
          <w:i/>
          <w:color w:val="000000"/>
        </w:rPr>
        <w:t xml:space="preserve"> </w:t>
      </w:r>
      <w:r>
        <w:rPr>
          <w:rFonts w:ascii="JEYBIQ+Calibri" w:hAnsi="JEYBIQ+Calibri"/>
          <w:sz w:val="36"/>
          <w:i/>
          <w:color w:val="000000"/>
        </w:rPr>
        <w:t xml:space="preserve">parada</w:t>
      </w:r>
    </w:p>
    <w:p>
      <w:pPr/>
      <w:r>
        <w:rPr>
          <w:rFonts w:ascii="RLASQA+Calibri-Italic" w:hAnsi="RLASQA+Calibri-Italic"/>
          <w:sz w:val="56"/>
          <w:i/>
          <w:color w:val="000000"/>
        </w:rPr>
        <w:t xml:space="preserve">          condición</w:t>
      </w:r>
    </w:p>
    <w:p>
      <w:pPr/>
    </w:p>
    <w:p>
      <w:pPr/>
    </w:p>
    <w:p>
      <w:pPr/>
    </w:p>
    <w:p>
      <w:pPr/>
    </w:p>
    <w:p>
      <w:pPr/>
      <w:r>
        <w:rPr>
          <w:rFonts w:ascii="FTWYEY+Consolas" w:hAnsi="FTWYEY+Consolas"/>
          <w:sz w:val="40"/>
          <w:i/>
          <w:color w:val="000000"/>
        </w:rPr>
        <w:t xml:space="preserve">          Mientras</w:t>
      </w:r>
      <w:r>
        <w:rPr>
          <w:rFonts w:ascii="FTWYEY+Consolas" w:hAnsi="FTWYEY+Consolas"/>
          <w:sz w:val="40"/>
          <w:i/>
          <w:color w:val="000000"/>
        </w:rPr>
        <w:t xml:space="preserve"> </w:t>
      </w:r>
      <w:r>
        <w:rPr>
          <w:rFonts w:ascii="FTWYEY+Consolas" w:hAnsi="FTWYEY+Consolas"/>
          <w:sz w:val="40"/>
          <w:i/>
          <w:color w:val="000000"/>
        </w:rPr>
        <w:t xml:space="preserve">&lt;condición&gt;</w:t>
      </w:r>
      <w:r>
        <w:rPr>
          <w:rFonts w:ascii="FTWYEY+Consolas" w:hAnsi="FTWYEY+Consolas"/>
          <w:sz w:val="40"/>
          <w:i/>
          <w:color w:val="000000"/>
        </w:rPr>
        <w:t xml:space="preserve"> </w:t>
      </w:r>
      <w:r>
        <w:rPr>
          <w:rFonts w:ascii="FTWYEY+Consolas" w:hAnsi="FTWYEY+Consolas"/>
          <w:sz w:val="40"/>
          <w:i/>
          <w:color w:val="000000"/>
        </w:rPr>
        <w:t xml:space="preserve">haga</w:t>
      </w:r>
    </w:p>
    <w:p>
      <w:pPr/>
    </w:p>
    <w:p>
      <w:pPr/>
      <w:r>
        <w:rPr>
          <w:rFonts w:ascii="FTWYEY+Consolas" w:hAnsi="FTWYEY+Consolas"/>
          <w:sz w:val="40"/>
          <w:i/>
          <w:color w:val="000000"/>
        </w:rPr>
        <w:t xml:space="preserve">                          instrucción</w:t>
      </w:r>
      <w:r>
        <w:rPr>
          <w:rFonts w:ascii="FTWYEY+Consolas" w:hAnsi="FTWYEY+Consolas"/>
          <w:sz w:val="40"/>
          <w:i/>
          <w:color w:val="000000"/>
        </w:rPr>
        <w:t xml:space="preserve"> </w:t>
      </w:r>
      <w:r>
        <w:rPr>
          <w:rFonts w:ascii="FTWYEY+Consolas" w:hAnsi="FTWYEY+Consolas"/>
          <w:sz w:val="40"/>
          <w:i/>
          <w:color w:val="000000"/>
        </w:rPr>
        <w:t xml:space="preserve">1</w:t>
      </w:r>
    </w:p>
    <w:p>
      <w:pPr/>
    </w:p>
    <w:p>
      <w:pPr/>
      <w:r>
        <w:rPr>
          <w:rFonts w:ascii="FTWYEY+Consolas" w:hAnsi="FTWYEY+Consolas"/>
          <w:sz w:val="40"/>
          <w:i/>
          <w:color w:val="000000"/>
        </w:rPr>
        <w:t xml:space="preserve">                          instrucción</w:t>
      </w:r>
      <w:r>
        <w:rPr>
          <w:rFonts w:ascii="FTWYEY+Consolas" w:hAnsi="FTWYEY+Consolas"/>
          <w:sz w:val="40"/>
          <w:i/>
          <w:color w:val="000000"/>
        </w:rPr>
        <w:t xml:space="preserve"> </w:t>
      </w:r>
      <w:r>
        <w:rPr>
          <w:rFonts w:ascii="FTWYEY+Consolas" w:hAnsi="FTWYEY+Consolas"/>
          <w:sz w:val="40"/>
          <w:i/>
          <w:color w:val="000000"/>
        </w:rPr>
        <w:t xml:space="preserve">2</w:t>
      </w:r>
    </w:p>
    <w:p>
      <w:pPr/>
    </w:p>
    <w:p>
      <w:pPr/>
      <w:r>
        <w:rPr>
          <w:rFonts w:ascii="FTWYEY+Consolas" w:hAnsi="FTWYEY+Consolas"/>
          <w:sz w:val="40"/>
          <w:i/>
          <w:color w:val="000000"/>
        </w:rPr>
        <w:t xml:space="preserve">                        .</w:t>
      </w:r>
    </w:p>
    <w:p>
      <w:pPr/>
    </w:p>
    <w:p>
      <w:pPr/>
      <w:r>
        <w:rPr>
          <w:rFonts w:ascii="FTWYEY+Consolas" w:hAnsi="FTWYEY+Consolas"/>
          <w:sz w:val="40"/>
          <w:i/>
          <w:color w:val="000000"/>
        </w:rPr>
        <w:t xml:space="preserve">                        .</w:t>
      </w:r>
    </w:p>
    <w:p>
      <w:pPr/>
      <w:r>
        <w:rPr>
          <w:rFonts w:ascii="JEYBIQ+Calibri" w:hAnsi="JEYBIQ+Calibri"/>
          <w:sz w:val="36"/>
          <w:i/>
          <w:color w:val="000000"/>
        </w:rPr>
        <w:t xml:space="preserve">                                                                                                                                          Actualización</w:t>
      </w:r>
      <w:r>
        <w:rPr>
          <w:rFonts w:ascii="JEYBIQ+Calibri" w:hAnsi="JEYBIQ+Calibri"/>
          <w:sz w:val="36"/>
          <w:i/>
          <w:color w:val="000000"/>
        </w:rPr>
        <w:t xml:space="preserve"> </w:t>
      </w:r>
    </w:p>
    <w:p>
      <w:pPr/>
    </w:p>
    <w:p>
      <w:pPr/>
      <w:r>
        <w:rPr>
          <w:rFonts w:ascii="FTWYEY+Consolas" w:hAnsi="FTWYEY+Consolas"/>
          <w:sz w:val="40"/>
          <w:i/>
          <w:color w:val="000000"/>
        </w:rPr>
        <w:t xml:space="preserve">                          instrucción</w:t>
      </w:r>
      <w:r>
        <w:rPr>
          <w:rFonts w:ascii="FTWYEY+Consolas" w:hAnsi="FTWYEY+Consolas"/>
          <w:sz w:val="40"/>
          <w:i/>
          <w:color w:val="000000"/>
        </w:rPr>
        <w:t xml:space="preserve"> </w:t>
      </w:r>
      <w:r>
        <w:rPr>
          <w:rFonts w:ascii="FTWYEY+Consolas" w:hAnsi="FTWYEY+Consolas"/>
          <w:sz w:val="40"/>
          <w:i/>
          <w:color w:val="000000"/>
        </w:rPr>
        <w:t xml:space="preserve">n</w:t>
      </w:r>
      <w:r>
        <w:rPr>
          <w:rFonts w:ascii="JEYBIQ+Calibri" w:hAnsi="JEYBIQ+Calibri"/>
          <w:sz w:val="36"/>
          <w:i/>
          <w:color w:val="000000"/>
        </w:rPr>
        <w:t xml:space="preserve">variable</w:t>
      </w:r>
      <w:r>
        <w:rPr>
          <w:rFonts w:ascii="JEYBIQ+Calibri" w:hAnsi="JEYBIQ+Calibri"/>
          <w:sz w:val="36"/>
          <w:i/>
          <w:color w:val="000000"/>
        </w:rPr>
        <w:t xml:space="preserve"> </w:t>
      </w:r>
      <w:r>
        <w:rPr>
          <w:rFonts w:ascii="JEYBIQ+Calibri" w:hAnsi="JEYBIQ+Calibri"/>
          <w:sz w:val="36"/>
          <w:i/>
          <w:color w:val="000000"/>
        </w:rPr>
        <w:t xml:space="preserve">de</w:t>
      </w:r>
      <w:r>
        <w:rPr>
          <w:rFonts w:ascii="JEYBIQ+Calibri" w:hAnsi="JEYBIQ+Calibri"/>
          <w:sz w:val="36"/>
          <w:i/>
          <w:color w:val="000000"/>
        </w:rPr>
        <w:t xml:space="preserve"> </w:t>
      </w:r>
      <w:r>
        <w:rPr>
          <w:rFonts w:ascii="JEYBIQ+Calibri" w:hAnsi="JEYBIQ+Calibri"/>
          <w:sz w:val="36"/>
          <w:i/>
          <w:color w:val="000000"/>
        </w:rPr>
        <w:t xml:space="preserve">control</w:t>
      </w:r>
      <w:r>
        <w:rPr>
          <w:rFonts w:ascii="JEYBIQ+Calibri" w:hAnsi="JEYBIQ+Calibri"/>
          <w:sz w:val="36"/>
          <w:i/>
          <w:color w:val="000000"/>
        </w:rPr>
        <w:t xml:space="preserve"> </w:t>
      </w:r>
    </w:p>
    <w:p>
      <w:pPr/>
    </w:p>
    <w:p>
      <w:pPr/>
      <w:r>
        <w:rPr>
          <w:rFonts w:ascii="JEYBIQ+Calibri" w:hAnsi="JEYBIQ+Calibri"/>
          <w:i/>
          <w:color w:val="000000"/>
        </w:rPr>
        <w:drawing>
          <wp:inline distT="0" distB="0" distL="0" distR="0">
            <wp:extent cx="4183379" cy="4688839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379" cy="46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TWYEY+Consolas" w:hAnsi="FTWYEY+Consolas"/>
          <w:sz w:val="40"/>
          <w:i/>
          <w:color w:val="000000"/>
        </w:rPr>
        <w:t xml:space="preserve">            Fin-Mientras</w:t>
      </w:r>
      <w:r>
        <w:rPr>
          <w:rFonts w:ascii="JEYBIQ+Calibri" w:hAnsi="JEYBIQ+Calibri"/>
          <w:sz w:val="36"/>
          <w:i/>
          <w:color w:val="000000"/>
        </w:rPr>
        <w:t xml:space="preserve">(contador)</w:t>
      </w:r>
    </w:p>
    <w:p>
      <w:pPr/>
    </w:p>
    <w:p>
      <w:pPr/>
    </w:p>
    <w:p>
      <w:pPr/>
    </w:p>
    <w:p>
      <w:pPr/>
      <w:r>
        <w:rPr>
          <w:rFonts w:ascii="JEYBIQ+Calibri" w:hAnsi="JEYBIQ+Calibri"/>
          <w:sz w:val="24"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i/>
          <w:color w:val="898989"/>
        </w:rPr>
        <w:t xml:space="preserve"> </w:t>
      </w:r>
      <w:r>
        <w:rPr>
          <w:rFonts w:ascii="JEYBIQ+Calibri" w:hAnsi="JEYBIQ+Calibri"/>
          <w:sz w:val="24"/>
          <w:i/>
          <w:color w:val="898989"/>
        </w:rPr>
        <w:t xml:space="preserve">a</w:t>
      </w:r>
      <w:r>
        <w:rPr>
          <w:rFonts w:ascii="JEYBIQ+Calibri" w:hAnsi="JEYBIQ+Calibri"/>
          <w:sz w:val="24"/>
          <w:i/>
          <w:color w:val="898989"/>
        </w:rPr>
        <w:t xml:space="preserve"> </w:t>
      </w:r>
      <w:r>
        <w:rPr>
          <w:rFonts w:ascii="JEYBIQ+Calibri" w:hAnsi="JEYBIQ+Calibri"/>
          <w:sz w:val="24"/>
          <w:i/>
          <w:color w:val="898989"/>
        </w:rPr>
        <w:t xml:space="preserve">las</w:t>
      </w:r>
      <w:r>
        <w:rPr>
          <w:rFonts w:ascii="JEYBIQ+Calibri" w:hAnsi="JEYBIQ+Calibri"/>
          <w:sz w:val="24"/>
          <w:i/>
          <w:color w:val="898989"/>
        </w:rPr>
        <w:t xml:space="preserve"> </w:t>
      </w:r>
      <w:r>
        <w:rPr>
          <w:rFonts w:ascii="JEYBIQ+Calibri" w:hAnsi="JEYBIQ+Calibri"/>
          <w:sz w:val="24"/>
          <w:i/>
          <w:color w:val="898989"/>
        </w:rPr>
        <w:t xml:space="preserve">TIC</w:t>
      </w:r>
      <w:r>
        <w:rPr>
          <w:rFonts w:ascii="JEYBIQ+Calibri" w:hAnsi="JEYBIQ+Calibri"/>
          <w:sz w:val="24"/>
          <w:i/>
          <w:color w:val="898989"/>
        </w:rPr>
        <w:t xml:space="preserve"> </w:t>
      </w:r>
      <w:r>
        <w:rPr>
          <w:rFonts w:ascii="JEYBIQ+Calibri" w:hAnsi="JEYBIQ+Calibri"/>
          <w:sz w:val="24"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i/>
          <w:color w:val="898989"/>
        </w:rPr>
        <w:t xml:space="preserve"> </w:t>
      </w:r>
      <w:r>
        <w:rPr>
          <w:rFonts w:ascii="JEYBIQ+Calibri" w:hAnsi="JEYBIQ+Calibri"/>
          <w:sz w:val="24"/>
          <w:i/>
          <w:color w:val="898989"/>
        </w:rPr>
        <w:t xml:space="preserve">de</w:t>
      </w:r>
      <w:r>
        <w:rPr>
          <w:rFonts w:ascii="JEYBIQ+Calibri" w:hAnsi="JEYBIQ+Calibri"/>
          <w:sz w:val="24"/>
          <w:i/>
          <w:color w:val="898989"/>
        </w:rPr>
        <w:t xml:space="preserve"> </w:t>
      </w:r>
      <w:r>
        <w:rPr>
          <w:rFonts w:ascii="JEYBIQ+Calibri" w:hAnsi="JEYBIQ+Calibri"/>
          <w:sz w:val="24"/>
          <w:i/>
          <w:color w:val="898989"/>
        </w:rPr>
        <w:t xml:space="preserve">Ingeniería</w:t>
        <w:br w:type="page"/>
      </w:r>
      <w:r>
        <w:rPr>
          <w:rFonts w:ascii="PQUGOE+OpenSans-Regular" w:hAnsi="PQUGOE+OpenSans-Regular"/>
          <w:sz w:val="88"/>
          <w:i/>
          <w:color w:val="000000"/>
        </w:rPr>
        <w:t xml:space="preserve">Ejemplo</w:t>
      </w:r>
      <w:r>
        <w:rPr>
          <w:rFonts w:ascii="PQUGOE+OpenSans-Regular" w:hAnsi="PQUGOE+OpenSans-Regular"/>
          <w:sz w:val="88"/>
          <w:i/>
          <w:color w:val="000000"/>
        </w:rPr>
        <w:t xml:space="preserve"> </w:t>
      </w:r>
      <w:r>
        <w:rPr>
          <w:rFonts w:ascii="PQUGOE+OpenSans-Regular" w:hAnsi="PQUGOE+OpenSans-Regular"/>
          <w:sz w:val="88"/>
          <w:i/>
          <w:color w:val="000000"/>
        </w:rPr>
        <w:t xml:space="preserve">Mientras</w:t>
      </w:r>
    </w:p>
    <w:p>
      <w:pPr/>
    </w:p>
    <w:p>
      <w:pPr/>
    </w:p>
    <w:p>
      <w:pPr/>
    </w:p>
    <w:p>
      <w:pPr/>
      <w:r>
        <w:rPr>
          <w:rFonts w:ascii="JEYBIQ+Calibri" w:hAnsi="JEYBIQ+Calibri"/>
          <w:sz w:val="56"/>
          <w:i/>
          <w:color w:val="000000"/>
        </w:rPr>
        <w:t xml:space="preserve">                    Desarrollarunprogramaquesoliciteunnúmeroy</w:t>
      </w:r>
    </w:p>
    <w:p>
      <w:pPr/>
    </w:p>
    <w:p>
      <w:pPr/>
    </w:p>
    <w:p>
      <w:pPr/>
      <w:r>
        <w:rPr>
          <w:rFonts w:ascii="JEYBIQ+Calibri" w:hAnsi="JEYBIQ+Calibri"/>
          <w:sz w:val="56"/>
          <w:i/>
          <w:color w:val="000000"/>
        </w:rPr>
        <w:t xml:space="preserve">                  muestrelosnúmerosdesdeel1hastaelnúmero</w:t>
      </w:r>
    </w:p>
    <w:p>
      <w:pPr/>
    </w:p>
    <w:p>
      <w:pPr/>
    </w:p>
    <w:p>
      <w:pPr/>
      <w:r>
        <w:rPr>
          <w:rFonts w:ascii="JEYBIQ+Calibri" w:hAnsi="JEYBIQ+Calibri"/>
          <w:sz w:val="56"/>
          <w:i/>
          <w:color w:val="000000"/>
        </w:rPr>
        <w:t xml:space="preserve">              solicitado.</w:t>
      </w:r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48"/>
          <w:i/>
          <w:color w:val="000000"/>
        </w:rPr>
        <w:t xml:space="preserve">                  Prueba</w:t>
      </w:r>
      <w:r>
        <w:rPr>
          <w:rFonts w:ascii="JEYBIQ+Calibri" w:hAnsi="JEYBIQ+Calibri"/>
          <w:sz w:val="48"/>
          <w:i/>
          <w:color w:val="000000"/>
        </w:rPr>
        <w:t xml:space="preserve"> </w:t>
      </w:r>
      <w:r>
        <w:rPr>
          <w:rFonts w:ascii="JEYBIQ+Calibri" w:hAnsi="JEYBIQ+Calibri"/>
          <w:sz w:val="48"/>
          <w:i/>
          <w:color w:val="000000"/>
        </w:rPr>
        <w:t xml:space="preserve">de</w:t>
      </w:r>
      <w:r>
        <w:rPr>
          <w:rFonts w:ascii="JEYBIQ+Calibri" w:hAnsi="JEYBIQ+Calibri"/>
          <w:sz w:val="48"/>
          <w:i/>
          <w:color w:val="000000"/>
        </w:rPr>
        <w:t xml:space="preserve"> </w:t>
      </w:r>
      <w:r>
        <w:rPr>
          <w:rFonts w:ascii="JEYBIQ+Calibri" w:hAnsi="JEYBIQ+Calibri"/>
          <w:sz w:val="48"/>
          <w:i/>
          <w:color w:val="000000"/>
        </w:rPr>
        <w:t xml:space="preserve">escritorio</w:t>
      </w:r>
    </w:p>
    <w:p>
      <w:pPr/>
    </w:p>
    <w:p>
      <w:pPr/>
    </w:p>
    <w:p>
      <w:pPr/>
      <w:r>
        <w:rPr>
          <w:rFonts w:ascii="GAJESW+OpenSans-Bold" w:hAnsi="GAJESW+OpenSans-Bold"/>
          <w:b/>
          <w:i/>
          <w:color w:val="000000"/>
        </w:rPr>
        <w:t xml:space="preserve">                                                                                          numerocontadorPantalla</w:t>
      </w:r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Inicio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  Escribir</w:t>
      </w:r>
      <w:r>
        <w:rPr>
          <w:rFonts w:ascii="FTWYEY+Consolas" w:hAnsi="FTWYEY+Consolas"/>
          <w:sz w:val="36"/>
          <w:b/>
          <w:i/>
          <w:color w:val="000000"/>
        </w:rPr>
        <w:t xml:space="preserve"> “Ingrese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un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numero”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5Ingrese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 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un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 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número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  Leer</w:t>
      </w:r>
      <w:r>
        <w:rPr>
          <w:rFonts w:ascii="FTWYEY+Consolas" w:hAnsi="FTWYEY+Consolas"/>
          <w:sz w:val="36"/>
          <w:b/>
          <w:i/>
          <w:color w:val="000000"/>
        </w:rPr>
        <w:t xml:space="preserve">(numero)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000000"/>
        </w:rPr>
        <w:t xml:space="preserve">                            contador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=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1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    Mientras</w:t>
      </w:r>
      <w:r>
        <w:rPr>
          <w:rFonts w:ascii="FTWYEY+Consolas" w:hAnsi="FTWYEY+Consolas"/>
          <w:sz w:val="36"/>
          <w:b/>
          <w:i/>
          <w:color w:val="000000"/>
        </w:rPr>
        <w:t xml:space="preserve"> (contador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&lt;=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numero)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c10000"/>
        </w:rPr>
        <w:t xml:space="preserve">Hacer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    mostrar</w:t>
      </w:r>
      <w:r>
        <w:rPr>
          <w:rFonts w:ascii="FTWYEY+Consolas" w:hAnsi="FTWYEY+Consolas"/>
          <w:sz w:val="36"/>
          <w:b/>
          <w:i/>
          <w:color w:val="000000"/>
        </w:rPr>
        <w:t xml:space="preserve">(contador)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000000"/>
        </w:rPr>
        <w:t xml:space="preserve">                            contador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=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contador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+1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  fin-mientras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Fin</w:t>
        <w:br w:type="page"/>
      </w:r>
      <w:r>
        <w:rPr>
          <w:rFonts w:ascii="PQUGOE+OpenSans-Regular" w:hAnsi="PQUGOE+OpenSans-Regular"/>
          <w:sz w:val="88"/>
          <w:b/>
          <w:i/>
          <w:color w:val="000000"/>
        </w:rPr>
        <w:t xml:space="preserve">Ejemplo</w:t>
      </w:r>
      <w:r>
        <w:rPr>
          <w:rFonts w:ascii="PQUGOE+OpenSans-Regular" w:hAnsi="PQUGOE+OpenSans-Regular"/>
          <w:sz w:val="88"/>
          <w:b/>
          <w:i/>
          <w:color w:val="000000"/>
        </w:rPr>
        <w:t xml:space="preserve"> </w:t>
      </w:r>
      <w:r>
        <w:rPr>
          <w:rFonts w:ascii="PQUGOE+OpenSans-Regular" w:hAnsi="PQUGOE+OpenSans-Regular"/>
          <w:sz w:val="88"/>
          <w:b/>
          <w:i/>
          <w:color w:val="000000"/>
        </w:rPr>
        <w:t xml:space="preserve">Mientras</w:t>
      </w:r>
    </w:p>
    <w:p>
      <w:pPr/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                  Desarrollarunprogramaquesoliciteunnúmeroy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                muestrelosnúmerosdesdeel1hastaelnúmero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            solicitado.</w:t>
      </w:r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                  Prueba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de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escritorio</w:t>
      </w:r>
    </w:p>
    <w:p>
      <w:pPr/>
    </w:p>
    <w:p>
      <w:pPr/>
    </w:p>
    <w:p>
      <w:pPr/>
      <w:r>
        <w:rPr>
          <w:rFonts w:ascii="GAJESW+OpenSans-Bold" w:hAnsi="GAJESW+OpenSans-Bold"/>
          <w:b/>
          <w:i/>
          <w:color w:val="000000"/>
        </w:rPr>
        <w:t xml:space="preserve">                                                                                                    numerocontadorpantalla</w:t>
      </w:r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Inicio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  Escribir</w:t>
      </w:r>
      <w:r>
        <w:rPr>
          <w:rFonts w:ascii="FTWYEY+Consolas" w:hAnsi="FTWYEY+Consolas"/>
          <w:sz w:val="36"/>
          <w:b/>
          <w:i/>
          <w:color w:val="000000"/>
        </w:rPr>
        <w:t xml:space="preserve"> “Ingrese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un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número”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51Ingrese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 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un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 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número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Lea</w:t>
      </w:r>
      <w:r>
        <w:rPr>
          <w:rFonts w:ascii="FTWYEY+Consolas" w:hAnsi="FTWYEY+Consolas"/>
          <w:sz w:val="36"/>
          <w:b/>
          <w:i/>
          <w:color w:val="000000"/>
        </w:rPr>
        <w:t xml:space="preserve">(numero)</w:t>
      </w:r>
    </w:p>
    <w:p>
      <w:pPr/>
      <w:r>
        <w:rPr>
          <w:rFonts w:ascii="PQUGOE+OpenSans-Regular" w:hAnsi="PQUGOE+OpenSans-Regular"/>
          <w:b/>
          <w:i/>
          <w:color w:val="000000"/>
        </w:rPr>
        <w:t xml:space="preserve">                                                                                                              21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000000"/>
        </w:rPr>
        <w:t xml:space="preserve">                          contador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=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1</w:t>
      </w:r>
    </w:p>
    <w:p>
      <w:pPr/>
      <w:r>
        <w:rPr>
          <w:rFonts w:ascii="PQUGOE+OpenSans-Regular" w:hAnsi="PQUGOE+OpenSans-Regular"/>
          <w:b/>
          <w:i/>
          <w:color w:val="000000"/>
        </w:rPr>
        <w:t xml:space="preserve">                                                                                                              32</w:t>
      </w:r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  mientras</w:t>
      </w:r>
      <w:r>
        <w:rPr>
          <w:rFonts w:ascii="FTWYEY+Consolas" w:hAnsi="FTWYEY+Consolas"/>
          <w:sz w:val="36"/>
          <w:b/>
          <w:i/>
          <w:color w:val="000000"/>
        </w:rPr>
        <w:t xml:space="preserve"> (contador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&lt;=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numero)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c10000"/>
        </w:rPr>
        <w:t xml:space="preserve">Hacer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    mostrar</w:t>
      </w:r>
      <w:r>
        <w:rPr>
          <w:rFonts w:ascii="FTWYEY+Consolas" w:hAnsi="FTWYEY+Consolas"/>
          <w:sz w:val="36"/>
          <w:b/>
          <w:i/>
          <w:color w:val="000000"/>
        </w:rPr>
        <w:t xml:space="preserve">(contador)</w:t>
      </w:r>
      <w:r>
        <w:rPr>
          <w:rFonts w:ascii="PQUGOE+OpenSans-Regular" w:hAnsi="PQUGOE+OpenSans-Regular"/>
          <w:sz w:val="22"/>
          <w:b/>
          <w:i/>
          <w:color w:val="000000"/>
        </w:rPr>
        <w:t xml:space="preserve">43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000000"/>
        </w:rPr>
        <w:t xml:space="preserve">                            contador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=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contador</w:t>
      </w:r>
      <w:r>
        <w:rPr>
          <w:rFonts w:ascii="FTWYEY+Consolas" w:hAnsi="FTWYEY+Consolas"/>
          <w:sz w:val="36"/>
          <w:b/>
          <w:i/>
          <w:color w:val="000000"/>
        </w:rPr>
        <w:t xml:space="preserve"> </w:t>
      </w:r>
      <w:r>
        <w:rPr>
          <w:rFonts w:ascii="FTWYEY+Consolas" w:hAnsi="FTWYEY+Consolas"/>
          <w:sz w:val="36"/>
          <w:b/>
          <w:i/>
          <w:color w:val="000000"/>
        </w:rPr>
        <w:t xml:space="preserve">+1</w:t>
      </w:r>
    </w:p>
    <w:p>
      <w:pPr/>
      <w:r>
        <w:rPr>
          <w:rFonts w:ascii="PQUGOE+OpenSans-Regular" w:hAnsi="PQUGOE+OpenSans-Regular"/>
          <w:b/>
          <w:i/>
          <w:color w:val="000000"/>
        </w:rPr>
        <w:t xml:space="preserve">                                                                                                              54</w:t>
      </w:r>
    </w:p>
    <w:p>
      <w:pPr/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        fin-mientras</w:t>
      </w:r>
    </w:p>
    <w:p>
      <w:pPr/>
    </w:p>
    <w:p>
      <w:pPr/>
      <w:r>
        <w:rPr>
          <w:rFonts w:ascii="PQUGOE+OpenSans-Regular" w:hAnsi="PQUGOE+OpenSans-Regular"/>
          <w:b/>
          <w:i/>
          <w:color w:val="c10000"/>
        </w:rPr>
        <w:t xml:space="preserve">                                                                                                              65</w:t>
      </w:r>
    </w:p>
    <w:p>
      <w:pPr/>
      <w:r>
        <w:rPr>
          <w:rFonts w:ascii="FTWYEY+Consolas" w:hAnsi="FTWYEY+Consolas"/>
          <w:sz w:val="36"/>
          <w:b/>
          <w:i/>
          <w:color w:val="c10000"/>
        </w:rPr>
        <w:t xml:space="preserve">                  Fin</w:t>
        <w:br w:type="page"/>
      </w:r>
      <w:r>
        <w:rPr>
          <w:rFonts w:ascii="Arial" w:hAnsi="Arial"/>
          <w:sz w:val="50"/>
          <w:b/>
          <w:i/>
          <w:color w:val="000000"/>
        </w:rPr>
        <w:t xml:space="preserve">•</w:t>
      </w:r>
      <w:r>
        <w:rPr>
          <w:rFonts w:ascii="JEYBIQ+Calibri" w:hAnsi="JEYBIQ+Calibri"/>
          <w:sz w:val="50"/>
          <w:b/>
          <w:i/>
          <w:color w:val="000000"/>
        </w:rPr>
        <w:t xml:space="preserve">Ejercicio</w:t>
      </w:r>
      <w:r>
        <w:rPr>
          <w:rFonts w:ascii="JEYBIQ+Calibri" w:hAnsi="JEYBIQ+Calibri"/>
          <w:sz w:val="50"/>
          <w:b/>
          <w:i/>
          <w:color w:val="000000"/>
        </w:rPr>
        <w:t xml:space="preserve"> </w:t>
      </w:r>
      <w:r>
        <w:rPr>
          <w:rFonts w:ascii="JEYBIQ+Calibri" w:hAnsi="JEYBIQ+Calibri"/>
          <w:sz w:val="50"/>
          <w:b/>
          <w:i/>
          <w:color w:val="000000"/>
        </w:rPr>
        <w:t xml:space="preserve">1</w:t>
      </w:r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50"/>
          <w:b/>
          <w:i/>
          <w:color w:val="000000"/>
        </w:rPr>
        <w:t xml:space="preserve">                                                                          Realice prueba y responda:</w:t>
      </w:r>
    </w:p>
    <w:p>
      <w:pPr/>
    </w:p>
    <w:p>
      <w:pPr/>
    </w:p>
    <w:p>
      <w:pPr/>
      <w:r>
        <w:rPr>
          <w:rFonts w:ascii="FTWYEY+Consolas" w:hAnsi="FTWYEY+Consolas"/>
          <w:sz w:val="48"/>
          <w:b/>
          <w:i/>
          <w:color w:val="000000"/>
        </w:rPr>
        <w:t xml:space="preserve">        a=5</w:t>
      </w:r>
    </w:p>
    <w:p>
      <w:pPr/>
    </w:p>
    <w:p>
      <w:pPr/>
    </w:p>
    <w:p>
      <w:pPr/>
      <w:r>
        <w:rPr>
          <w:rFonts w:ascii="Arial" w:hAnsi="Arial"/>
          <w:sz w:val="48"/>
          <w:b/>
          <w:i/>
          <w:color w:val="000000"/>
        </w:rPr>
        <w:t xml:space="preserve">                                                                              •</w:t>
      </w:r>
      <w:r>
        <w:rPr>
          <w:rFonts w:ascii="JEYBIQ+Calibri" w:hAnsi="JEYBIQ+Calibri"/>
          <w:sz w:val="48"/>
          <w:b/>
          <w:i/>
          <w:color w:val="000000"/>
        </w:rPr>
        <w:t xml:space="preserve">¿Con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valor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queda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la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variable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a?</w:t>
      </w:r>
      <w:r>
        <w:rPr>
          <w:rFonts w:ascii="FTWYEY+Consolas" w:hAnsi="FTWYEY+Consolas"/>
          <w:sz w:val="48"/>
          <w:b/>
          <w:i/>
          <w:color w:val="000000"/>
        </w:rPr>
        <w:t xml:space="preserve">b=7</w:t>
      </w:r>
    </w:p>
    <w:p>
      <w:pPr/>
    </w:p>
    <w:p>
      <w:pPr/>
      <w:r>
        <w:rPr>
          <w:rFonts w:ascii="FTWYEY+Consolas" w:hAnsi="FTWYEY+Consolas"/>
          <w:sz w:val="48"/>
          <w:b/>
          <w:i/>
          <w:color w:val="000000"/>
        </w:rPr>
        <w:t xml:space="preserve">        c=3</w:t>
      </w:r>
    </w:p>
    <w:p>
      <w:pPr/>
      <w:r>
        <w:rPr>
          <w:rFonts w:ascii="Arial" w:hAnsi="Arial"/>
          <w:sz w:val="48"/>
          <w:b/>
          <w:i/>
          <w:color w:val="000000"/>
        </w:rPr>
        <w:t xml:space="preserve">                                                                              •</w:t>
      </w:r>
      <w:r>
        <w:rPr>
          <w:rFonts w:ascii="JEYBIQ+Calibri" w:hAnsi="JEYBIQ+Calibri"/>
          <w:sz w:val="48"/>
          <w:b/>
          <w:i/>
          <w:color w:val="000000"/>
        </w:rPr>
        <w:t xml:space="preserve">¿Con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valor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queda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la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variable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c?</w:t>
      </w:r>
    </w:p>
    <w:p>
      <w:pPr/>
    </w:p>
    <w:p>
      <w:pPr/>
      <w:r>
        <w:rPr>
          <w:rFonts w:ascii="FTWYEY+Consolas" w:hAnsi="FTWYEY+Consolas"/>
          <w:sz w:val="48"/>
          <w:b/>
          <w:i/>
          <w:color w:val="c10000"/>
        </w:rPr>
        <w:t xml:space="preserve">          mientras</w:t>
      </w:r>
      <w:r>
        <w:rPr>
          <w:rFonts w:ascii="FTWYEY+Consolas" w:hAnsi="FTWYEY+Consolas"/>
          <w:sz w:val="48"/>
          <w:b/>
          <w:i/>
          <w:color w:val="000000"/>
        </w:rPr>
        <w:t xml:space="preserve">(a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&lt;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b)</w:t>
      </w:r>
    </w:p>
    <w:p>
      <w:pPr/>
      <w:r>
        <w:rPr>
          <w:rFonts w:ascii="Arial" w:hAnsi="Arial"/>
          <w:sz w:val="48"/>
          <w:b/>
          <w:i/>
          <w:color w:val="000000"/>
        </w:rPr>
        <w:t xml:space="preserve">                                                                              •</w:t>
      </w:r>
      <w:r>
        <w:rPr>
          <w:rFonts w:ascii="JEYBIQ+Calibri" w:hAnsi="JEYBIQ+Calibri"/>
          <w:sz w:val="48"/>
          <w:b/>
          <w:i/>
          <w:color w:val="000000"/>
        </w:rPr>
        <w:t xml:space="preserve">¿Con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valor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queda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la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variable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b?</w:t>
      </w:r>
    </w:p>
    <w:p>
      <w:pPr/>
    </w:p>
    <w:p>
      <w:pPr/>
      <w:r>
        <w:rPr>
          <w:rFonts w:ascii="FTWYEY+Consolas" w:hAnsi="FTWYEY+Consolas"/>
          <w:sz w:val="48"/>
          <w:b/>
          <w:i/>
          <w:color w:val="000000"/>
        </w:rPr>
        <w:t xml:space="preserve">                c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=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c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*2</w:t>
      </w:r>
    </w:p>
    <w:p>
      <w:pPr/>
      <w:r>
        <w:rPr>
          <w:rFonts w:ascii="Arial" w:hAnsi="Arial"/>
          <w:sz w:val="48"/>
          <w:b/>
          <w:i/>
          <w:color w:val="000000"/>
        </w:rPr>
        <w:t xml:space="preserve">                                                                                •</w:t>
      </w:r>
      <w:r>
        <w:rPr>
          <w:rFonts w:ascii="JEYBIQ+Calibri" w:hAnsi="JEYBIQ+Calibri"/>
          <w:sz w:val="48"/>
          <w:b/>
          <w:i/>
          <w:color w:val="000000"/>
        </w:rPr>
        <w:t xml:space="preserve">¿Cuantas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veces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se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repite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el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ciclo?</w:t>
      </w:r>
    </w:p>
    <w:p>
      <w:pPr/>
    </w:p>
    <w:p>
      <w:pPr/>
      <w:r>
        <w:rPr>
          <w:rFonts w:ascii="FTWYEY+Consolas" w:hAnsi="FTWYEY+Consolas"/>
          <w:sz w:val="48"/>
          <w:b/>
          <w:i/>
          <w:color w:val="000000"/>
        </w:rPr>
        <w:t xml:space="preserve">                a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=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a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+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1</w:t>
      </w:r>
    </w:p>
    <w:p>
      <w:pPr/>
    </w:p>
    <w:p>
      <w:pPr/>
    </w:p>
    <w:p>
      <w:pPr/>
      <w:r>
        <w:rPr>
          <w:rFonts w:ascii="FTWYEY+Consolas" w:hAnsi="FTWYEY+Consolas"/>
          <w:sz w:val="48"/>
          <w:b/>
          <w:i/>
          <w:color w:val="c10000"/>
        </w:rPr>
        <w:t xml:space="preserve">          fin-mientras</w:t>
      </w:r>
    </w:p>
    <w:p>
      <w:pPr/>
    </w:p>
    <w:p>
      <w:pPr/>
    </w:p>
    <w:p>
      <w:pPr/>
    </w:p>
    <w:p>
      <w:pPr/>
    </w:p>
    <w:p>
      <w:pPr/>
      <w:r>
        <w:rPr>
          <w:rFonts w:ascii="FTWYEY+Consolas" w:hAnsi="FTWYEY+Consolas"/>
          <w:sz w:val="48"/>
          <w:b/>
          <w:i/>
          <w:color w:val="c10000"/>
        </w:rPr>
        <w:t xml:space="preserve">          mostrar</w:t>
      </w:r>
      <w:r>
        <w:rPr>
          <w:rFonts w:ascii="FTWYEY+Consolas" w:hAnsi="FTWYEY+Consolas"/>
          <w:sz w:val="48"/>
          <w:b/>
          <w:i/>
          <w:color w:val="000000"/>
        </w:rPr>
        <w:t xml:space="preserve"> (c)</w:t>
      </w:r>
    </w:p>
    <w:p>
      <w:pPr/>
    </w:p>
    <w:p>
      <w:pPr/>
    </w:p>
    <w:p>
      <w:pPr/>
      <w:r>
        <w:rPr>
          <w:rFonts w:ascii="FTWYEY+Consolas" w:hAnsi="FTWYEY+Consolas"/>
          <w:sz w:val="48"/>
          <w:b/>
          <w:i/>
          <w:color w:val="c10000"/>
        </w:rPr>
        <w:t xml:space="preserve">          mostrar</w:t>
      </w:r>
      <w:r>
        <w:rPr>
          <w:rFonts w:ascii="FTWYEY+Consolas" w:hAnsi="FTWYEY+Consolas"/>
          <w:sz w:val="48"/>
          <w:b/>
          <w:i/>
          <w:color w:val="000000"/>
        </w:rPr>
        <w:t xml:space="preserve"> (a)</w:t>
        <w:br w:type="page"/>
      </w:r>
      <w:r>
        <w:rPr>
          <w:rFonts w:ascii="Arial" w:hAnsi="Arial"/>
          <w:sz w:val="50"/>
          <w:b/>
          <w:i/>
          <w:color w:val="000000"/>
        </w:rPr>
        <w:t xml:space="preserve">•</w:t>
      </w:r>
      <w:r>
        <w:rPr>
          <w:rFonts w:ascii="JEYBIQ+Calibri" w:hAnsi="JEYBIQ+Calibri"/>
          <w:sz w:val="50"/>
          <w:b/>
          <w:i/>
          <w:color w:val="000000"/>
        </w:rPr>
        <w:t xml:space="preserve">Ejercicio</w:t>
      </w:r>
      <w:r>
        <w:rPr>
          <w:rFonts w:ascii="JEYBIQ+Calibri" w:hAnsi="JEYBIQ+Calibri"/>
          <w:sz w:val="50"/>
          <w:b/>
          <w:i/>
          <w:color w:val="000000"/>
        </w:rPr>
        <w:t xml:space="preserve"> </w:t>
      </w:r>
      <w:r>
        <w:rPr>
          <w:rFonts w:ascii="JEYBIQ+Calibri" w:hAnsi="JEYBIQ+Calibri"/>
          <w:sz w:val="50"/>
          <w:b/>
          <w:i/>
          <w:color w:val="000000"/>
        </w:rPr>
        <w:t xml:space="preserve">2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50"/>
          <w:b/>
          <w:i/>
          <w:color w:val="000000"/>
        </w:rPr>
        <w:t xml:space="preserve">                                                                            Realice prueba y responda:</w:t>
      </w:r>
    </w:p>
    <w:p>
      <w:pPr/>
      <w:r>
        <w:rPr>
          <w:rFonts w:ascii="FTWYEY+Consolas" w:hAnsi="FTWYEY+Consolas"/>
          <w:sz w:val="48"/>
          <w:b/>
          <w:i/>
          <w:color w:val="000000"/>
        </w:rPr>
        <w:t xml:space="preserve">            a=9</w:t>
      </w:r>
    </w:p>
    <w:p>
      <w:pPr/>
    </w:p>
    <w:p>
      <w:pPr/>
    </w:p>
    <w:p>
      <w:pPr/>
      <w:r>
        <w:rPr>
          <w:rFonts w:ascii="FTWYEY+Consolas" w:hAnsi="FTWYEY+Consolas"/>
          <w:sz w:val="48"/>
          <w:b/>
          <w:i/>
          <w:color w:val="000000"/>
        </w:rPr>
        <w:t xml:space="preserve">            b=7</w:t>
      </w:r>
    </w:p>
    <w:p>
      <w:pPr/>
    </w:p>
    <w:p>
      <w:pPr/>
    </w:p>
    <w:p>
      <w:pPr/>
      <w:r>
        <w:rPr>
          <w:rFonts w:ascii="FTWYEY+Consolas" w:hAnsi="FTWYEY+Consolas"/>
          <w:sz w:val="48"/>
          <w:b/>
          <w:i/>
          <w:color w:val="000000"/>
        </w:rPr>
        <w:t xml:space="preserve">            c=3</w:t>
      </w:r>
    </w:p>
    <w:p>
      <w:pPr/>
      <w:r>
        <w:rPr>
          <w:rFonts w:ascii="Arial" w:hAnsi="Arial"/>
          <w:sz w:val="48"/>
          <w:b/>
          <w:i/>
          <w:color w:val="000000"/>
        </w:rPr>
        <w:t xml:space="preserve">                                                                                •</w:t>
      </w:r>
      <w:r>
        <w:rPr>
          <w:rFonts w:ascii="JEYBIQ+Calibri" w:hAnsi="JEYBIQ+Calibri"/>
          <w:sz w:val="48"/>
          <w:b/>
          <w:i/>
          <w:color w:val="000000"/>
        </w:rPr>
        <w:t xml:space="preserve">¿Con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valor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queda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la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variable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a?</w:t>
      </w:r>
    </w:p>
    <w:p>
      <w:pPr/>
    </w:p>
    <w:p>
      <w:pPr/>
      <w:r>
        <w:rPr>
          <w:rFonts w:ascii="FTWYEY+Consolas" w:hAnsi="FTWYEY+Consolas"/>
          <w:sz w:val="48"/>
          <w:b/>
          <w:i/>
          <w:color w:val="c10000"/>
        </w:rPr>
        <w:t xml:space="preserve">            mientras</w:t>
      </w:r>
      <w:r>
        <w:rPr>
          <w:rFonts w:ascii="FTWYEY+Consolas" w:hAnsi="FTWYEY+Consolas"/>
          <w:sz w:val="48"/>
          <w:b/>
          <w:i/>
          <w:color w:val="000000"/>
        </w:rPr>
        <w:t xml:space="preserve">(a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&lt;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b)</w:t>
      </w:r>
    </w:p>
    <w:p>
      <w:pPr/>
      <w:r>
        <w:rPr>
          <w:rFonts w:ascii="Arial" w:hAnsi="Arial"/>
          <w:sz w:val="48"/>
          <w:b/>
          <w:i/>
          <w:color w:val="000000"/>
        </w:rPr>
        <w:t xml:space="preserve">                                                                                •</w:t>
      </w:r>
      <w:r>
        <w:rPr>
          <w:rFonts w:ascii="JEYBIQ+Calibri" w:hAnsi="JEYBIQ+Calibri"/>
          <w:sz w:val="48"/>
          <w:b/>
          <w:i/>
          <w:color w:val="000000"/>
        </w:rPr>
        <w:t xml:space="preserve">¿Con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valor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queda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la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variable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c?</w:t>
      </w:r>
    </w:p>
    <w:p>
      <w:pPr/>
    </w:p>
    <w:p>
      <w:pPr/>
      <w:r>
        <w:rPr>
          <w:rFonts w:ascii="FTWYEY+Consolas" w:hAnsi="FTWYEY+Consolas"/>
          <w:sz w:val="48"/>
          <w:b/>
          <w:i/>
          <w:color w:val="000000"/>
        </w:rPr>
        <w:t xml:space="preserve">                  c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=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c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*2</w:t>
      </w:r>
    </w:p>
    <w:p>
      <w:pPr/>
      <w:r>
        <w:rPr>
          <w:rFonts w:ascii="Arial" w:hAnsi="Arial"/>
          <w:sz w:val="48"/>
          <w:b/>
          <w:i/>
          <w:color w:val="000000"/>
        </w:rPr>
        <w:t xml:space="preserve">                                                                                •</w:t>
      </w:r>
      <w:r>
        <w:rPr>
          <w:rFonts w:ascii="JEYBIQ+Calibri" w:hAnsi="JEYBIQ+Calibri"/>
          <w:sz w:val="48"/>
          <w:b/>
          <w:i/>
          <w:color w:val="000000"/>
        </w:rPr>
        <w:t xml:space="preserve">¿Con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valor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queda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la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variable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b?</w:t>
      </w:r>
    </w:p>
    <w:p>
      <w:pPr/>
    </w:p>
    <w:p>
      <w:pPr/>
      <w:r>
        <w:rPr>
          <w:rFonts w:ascii="FTWYEY+Consolas" w:hAnsi="FTWYEY+Consolas"/>
          <w:sz w:val="48"/>
          <w:b/>
          <w:i/>
          <w:color w:val="000000"/>
        </w:rPr>
        <w:t xml:space="preserve">                  a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=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a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+</w:t>
      </w:r>
      <w:r>
        <w:rPr>
          <w:rFonts w:ascii="FTWYEY+Consolas" w:hAnsi="FTWYEY+Consolas"/>
          <w:sz w:val="48"/>
          <w:b/>
          <w:i/>
          <w:color w:val="000000"/>
        </w:rPr>
        <w:t xml:space="preserve"> </w:t>
      </w:r>
      <w:r>
        <w:rPr>
          <w:rFonts w:ascii="FTWYEY+Consolas" w:hAnsi="FTWYEY+Consolas"/>
          <w:sz w:val="48"/>
          <w:b/>
          <w:i/>
          <w:color w:val="000000"/>
        </w:rPr>
        <w:t xml:space="preserve">1</w:t>
      </w:r>
    </w:p>
    <w:p>
      <w:pPr/>
    </w:p>
    <w:p>
      <w:pPr/>
      <w:r>
        <w:rPr>
          <w:rFonts w:ascii="Arial" w:hAnsi="Arial"/>
          <w:sz w:val="48"/>
          <w:b/>
          <w:i/>
          <w:color w:val="000000"/>
        </w:rPr>
        <w:t xml:space="preserve">                                                                                  •</w:t>
      </w:r>
      <w:r>
        <w:rPr>
          <w:rFonts w:ascii="JEYBIQ+Calibri" w:hAnsi="JEYBIQ+Calibri"/>
          <w:sz w:val="48"/>
          <w:b/>
          <w:i/>
          <w:color w:val="000000"/>
        </w:rPr>
        <w:t xml:space="preserve">¿Cuantas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veces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se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repite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el</w:t>
      </w:r>
      <w:r>
        <w:rPr>
          <w:rFonts w:ascii="JEYBIQ+Calibri" w:hAnsi="JEYBIQ+Calibri"/>
          <w:sz w:val="48"/>
          <w:b/>
          <w:i/>
          <w:color w:val="000000"/>
        </w:rPr>
        <w:t xml:space="preserve"> </w:t>
      </w:r>
      <w:r>
        <w:rPr>
          <w:rFonts w:ascii="JEYBIQ+Calibri" w:hAnsi="JEYBIQ+Calibri"/>
          <w:sz w:val="48"/>
          <w:b/>
          <w:i/>
          <w:color w:val="000000"/>
        </w:rPr>
        <w:t xml:space="preserve">ciclo?</w:t>
      </w:r>
    </w:p>
    <w:p>
      <w:pPr/>
    </w:p>
    <w:p>
      <w:pPr/>
      <w:r>
        <w:rPr>
          <w:rFonts w:ascii="FTWYEY+Consolas" w:hAnsi="FTWYEY+Consolas"/>
          <w:sz w:val="48"/>
          <w:b/>
          <w:i/>
          <w:color w:val="c10000"/>
        </w:rPr>
        <w:t xml:space="preserve">            fin-mientras</w:t>
      </w:r>
    </w:p>
    <w:p>
      <w:pPr/>
    </w:p>
    <w:p>
      <w:pPr/>
    </w:p>
    <w:p>
      <w:pPr/>
    </w:p>
    <w:p>
      <w:pPr/>
    </w:p>
    <w:p>
      <w:pPr/>
      <w:r>
        <w:rPr>
          <w:rFonts w:ascii="FTWYEY+Consolas" w:hAnsi="FTWYEY+Consolas"/>
          <w:sz w:val="48"/>
          <w:b/>
          <w:i/>
          <w:color w:val="c10000"/>
        </w:rPr>
        <w:t xml:space="preserve">            mostrar</w:t>
      </w:r>
      <w:r>
        <w:rPr>
          <w:rFonts w:ascii="FTWYEY+Consolas" w:hAnsi="FTWYEY+Consolas"/>
          <w:sz w:val="48"/>
          <w:b/>
          <w:i/>
          <w:color w:val="000000"/>
        </w:rPr>
        <w:t xml:space="preserve"> (c)</w:t>
      </w:r>
    </w:p>
    <w:p>
      <w:pPr/>
    </w:p>
    <w:p>
      <w:pPr/>
    </w:p>
    <w:p>
      <w:pPr/>
      <w:r>
        <w:rPr>
          <w:rFonts w:ascii="FTWYEY+Consolas" w:hAnsi="FTWYEY+Consolas"/>
          <w:sz w:val="48"/>
          <w:b/>
          <w:i/>
          <w:color w:val="c10000"/>
        </w:rPr>
        <w:t xml:space="preserve">            mostrar</w:t>
      </w:r>
      <w:r>
        <w:rPr>
          <w:rFonts w:ascii="FTWYEY+Consolas" w:hAnsi="FTWYEY+Consolas"/>
          <w:sz w:val="48"/>
          <w:b/>
          <w:i/>
          <w:color w:val="000000"/>
        </w:rPr>
        <w:t xml:space="preserve"> (a)</w:t>
        <w:br w:type="page"/>
      </w:r>
      <w:r>
        <w:rPr>
          <w:rFonts w:ascii="DNDRCC+Calibri-Light" w:hAnsi="DNDRCC+Calibri-Light"/>
          <w:sz w:val="88"/>
          <w:b/>
          <w:i/>
          <w:color w:val="000000"/>
        </w:rPr>
        <w:t xml:space="preserve">Repita-Hasta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(DO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WHILE):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Arial" w:hAnsi="Arial"/>
          <w:sz w:val="56"/>
          <w:b/>
          <w:i/>
          <w:color w:val="000000"/>
        </w:rPr>
        <w:t xml:space="preserve">      •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Se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evalúa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la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</w:p>
    <w:p>
      <w:pPr/>
    </w:p>
    <w:p>
      <w:pPr/>
    </w:p>
    <w:p>
      <w:pPr/>
      <w:r>
        <w:rPr>
          <w:rFonts w:ascii="RLASQA+Calibri-Italic" w:hAnsi="RLASQA+Calibri-Italic"/>
          <w:sz w:val="56"/>
          <w:b/>
          <w:i/>
          <w:color w:val="000000"/>
        </w:rPr>
        <w:t xml:space="preserve">          condición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al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final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</w:p>
    <w:p>
      <w:pPr/>
    </w:p>
    <w:p>
      <w:pPr/>
    </w:p>
    <w:p>
      <w:pPr/>
      <w:r>
        <w:rPr>
          <w:rFonts w:ascii="RLASQA+Calibri-Italic" w:hAnsi="RLASQA+Calibri-Italic"/>
          <w:sz w:val="56"/>
          <w:b/>
          <w:i/>
          <w:color w:val="000000"/>
        </w:rPr>
        <w:t xml:space="preserve">          del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proceso</w:t>
      </w:r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                                                                                          Variable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de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control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</w:p>
    <w:p>
      <w:pPr/>
    </w:p>
    <w:p>
      <w:pPr/>
      <w:r>
        <w:rPr>
          <w:rFonts w:ascii="Arial" w:hAnsi="Arial"/>
          <w:sz w:val="56"/>
          <w:b/>
          <w:i/>
          <w:color w:val="000000"/>
        </w:rPr>
        <w:t xml:space="preserve">      •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Se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ejecuta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al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del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ciclo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inicializada</w:t>
      </w:r>
    </w:p>
    <w:p>
      <w:pPr/>
    </w:p>
    <w:p>
      <w:pPr/>
    </w:p>
    <w:p>
      <w:pPr/>
      <w:r>
        <w:rPr>
          <w:rFonts w:ascii="RLASQA+Calibri-Italic" w:hAnsi="RLASQA+Calibri-Italic"/>
          <w:sz w:val="56"/>
          <w:b/>
          <w:i/>
          <w:color w:val="000000"/>
        </w:rPr>
        <w:t xml:space="preserve">          menos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una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vez</w:t>
      </w:r>
    </w:p>
    <w:p>
      <w:pPr/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                                                                                                Actualización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                                                                                                variable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de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control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                                                                                                (contador)</w:t>
      </w:r>
    </w:p>
    <w:p>
      <w:pPr/>
    </w:p>
    <w:p>
      <w:pPr/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                                                                                              Condición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de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parada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b/>
          <w:i/>
          <w:color w:val="000000"/>
        </w:rPr>
        <w:drawing>
          <wp:inline distT="0" distB="0" distL="0" distR="0">
            <wp:extent cx="3741419" cy="4104639"/>
            <wp:effectExtent l="0" t="0" r="0" b="0"/>
            <wp:docPr id="1" name="Picture 0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19" cy="41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br w:type="page"/>
      </w:r>
      <w:r>
        <w:rPr>
          <w:rFonts w:ascii="PQUGOE+OpenSans-Regular" w:hAnsi="PQUGOE+OpenSans-Regular"/>
          <w:sz w:val="88"/>
          <w:b/>
          <w:i/>
          <w:color w:val="000000"/>
        </w:rPr>
        <w:t xml:space="preserve">Ejercicio</w:t>
      </w:r>
    </w:p>
    <w:p>
      <w:pPr/>
    </w:p>
    <w:p>
      <w:pPr/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  Escribaunalgoritmoquepermitamostrarysumarlosnúmerosparesexistentesen</w:t>
      </w:r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  una serie de 1 hasta n, siendo n un número digitado por el usuario.</w:t>
        <w:br w:type="page"/>
      </w:r>
      <w:r>
        <w:rPr>
          <w:rFonts w:ascii="PQUGOE+OpenSans-Regular" w:hAnsi="PQUGOE+OpenSans-Regular"/>
          <w:sz w:val="88"/>
          <w:b/>
          <w:i/>
          <w:color w:val="000000"/>
        </w:rPr>
        <w:t xml:space="preserve">Ejercicio</w:t>
      </w:r>
    </w:p>
    <w:p>
      <w:pPr/>
    </w:p>
    <w:p>
      <w:pPr/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  Escribaunalgoritmoquesumetodoslosnúmerosconsecutivosquehaydesdeun</w:t>
      </w:r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numero inicial hasta un numero final.</w:t>
      </w:r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Ejemplo:</w:t>
      </w:r>
    </w:p>
    <w:p>
      <w:pPr/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Numero inicial: 10</w:t>
      </w:r>
    </w:p>
    <w:p>
      <w:pPr/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Numero final: 15</w:t>
      </w:r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Resultado: 10+11+12+13+14+15 = 75</w:t>
        <w:br w:type="page"/>
      </w:r>
      <w:r>
        <w:rPr>
          <w:rFonts w:ascii="PQUGOE+OpenSans-Regular" w:hAnsi="PQUGOE+OpenSans-Regular"/>
          <w:sz w:val="88"/>
          <w:b/>
          <w:i/>
          <w:color w:val="000000"/>
        </w:rPr>
        <w:t xml:space="preserve">Ejercicio</w:t>
      </w:r>
    </w:p>
    <w:p>
      <w:pPr/>
    </w:p>
    <w:p>
      <w:pPr/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      Escriba un algoritmo que permita mostrar todos los divisores de un numero.</w:t>
      </w:r>
    </w:p>
    <w:p>
      <w:pPr/>
    </w:p>
    <w:p>
      <w:pPr/>
    </w:p>
    <w:p>
      <w:pPr/>
      <w:r>
        <w:rPr>
          <w:rFonts w:ascii="JEYBIQ+Calibri" w:hAnsi="JEYBIQ+Calibri"/>
          <w:sz w:val="48"/>
          <w:b/>
          <w:i/>
          <w:color w:val="000000"/>
        </w:rPr>
        <w:t xml:space="preserve">    Tenga en cuenta que un número es divisor de otro si NUM%DIVISOR =0</w:t>
        <w:br w:type="page"/>
      </w:r>
      <w:r>
        <w:rPr>
          <w:rFonts w:ascii="DNDRCC+Calibri-Light" w:hAnsi="DNDRCC+Calibri-Light"/>
          <w:sz w:val="88"/>
          <w:b/>
          <w:i/>
          <w:color w:val="000000"/>
        </w:rPr>
        <w:t xml:space="preserve">PARA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(FOR)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Arial" w:hAnsi="Arial"/>
          <w:sz w:val="56"/>
          <w:b/>
          <w:i/>
          <w:color w:val="000000"/>
        </w:rPr>
        <w:t xml:space="preserve">                      •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Cuando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ya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se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la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</w:p>
    <w:p>
      <w:pPr/>
    </w:p>
    <w:p>
      <w:pPr/>
    </w:p>
    <w:p>
      <w:pPr/>
      <w:r>
        <w:rPr>
          <w:rFonts w:ascii="RLASQA+Calibri-Italic" w:hAnsi="RLASQA+Calibri-Italic"/>
          <w:sz w:val="56"/>
          <w:b/>
          <w:i/>
          <w:color w:val="000000"/>
        </w:rPr>
        <w:t xml:space="preserve">                          cantidad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de</w:t>
      </w:r>
      <w:r>
        <w:rPr>
          <w:rFonts w:ascii="RLASQA+Calibri-Italic" w:hAnsi="RLASQA+Calibri-Italic"/>
          <w:sz w:val="56"/>
          <w:b/>
          <w:i/>
          <w:color w:val="000000"/>
        </w:rPr>
        <w:t xml:space="preserve"> </w:t>
      </w:r>
    </w:p>
    <w:p>
      <w:pPr/>
    </w:p>
    <w:p>
      <w:pPr/>
    </w:p>
    <w:p>
      <w:pPr/>
      <w:r>
        <w:rPr>
          <w:rFonts w:ascii="RLASQA+Calibri-Italic" w:hAnsi="RLASQA+Calibri-Italic"/>
          <w:sz w:val="56"/>
          <w:b/>
          <w:i/>
          <w:color w:val="000000"/>
        </w:rPr>
        <w:t xml:space="preserve">                            repeticiones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RLASQA+Calibri-Italic" w:hAnsi="RLASQA+Calibri-Italic"/>
          <w:b/>
          <w:i/>
          <w:color w:val="000000"/>
        </w:rPr>
        <w:drawing>
          <wp:inline distT="0" distB="0" distL="0" distR="0">
            <wp:extent cx="5613399" cy="4061460"/>
            <wp:effectExtent l="0" t="0" r="0" b="0"/>
            <wp:docPr id="1" name="Picture 0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399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br w:type="page"/>
      </w:r>
      <w:r>
        <w:rPr>
          <w:rFonts w:ascii="DNDRCC+Calibri-Light" w:hAnsi="DNDRCC+Calibri-Light"/>
          <w:sz w:val="88"/>
          <w:b/>
          <w:i/>
          <w:color w:val="000000"/>
        </w:rPr>
        <w:t xml:space="preserve">EJERCICIO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Arial" w:hAnsi="Arial"/>
          <w:sz w:val="56"/>
          <w:b/>
          <w:i/>
          <w:color w:val="000000"/>
        </w:rPr>
        <w:t xml:space="preserve">•</w:t>
      </w:r>
      <w:r>
        <w:rPr>
          <w:rFonts w:ascii="JEYBIQ+Calibri" w:hAnsi="JEYBIQ+Calibri"/>
          <w:sz w:val="56"/>
          <w:b/>
          <w:i/>
          <w:color w:val="000000"/>
        </w:rPr>
        <w:t xml:space="preserve">Dada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una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lista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5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números,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elabore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un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diagrama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flujo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que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determine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cual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el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menor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br w:type="page"/>
      </w:r>
      <w:r>
        <w:rPr>
          <w:rFonts w:ascii="JEYBIQ+Calibri" w:hAnsi="JEYBIQ+Calibri"/>
          <w:sz w:val="72"/>
          <w:b/>
          <w:i/>
          <w:color w:val="000000"/>
        </w:rPr>
        <w:t xml:space="preserve">                                                      10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7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8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3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  <w:r>
        <w:rPr>
          <w:rFonts w:ascii="JEYBIQ+Calibri" w:hAnsi="JEYBIQ+Calibri"/>
          <w:sz w:val="72"/>
          <w:b/>
          <w:i/>
          <w:color w:val="000000"/>
        </w:rPr>
        <w:t xml:space="preserve">8</w:t>
      </w:r>
      <w:r>
        <w:rPr>
          <w:rFonts w:ascii="JEYBIQ+Calibri" w:hAnsi="JEYBIQ+Calibri"/>
          <w:sz w:val="72"/>
          <w:b/>
          <w:i/>
          <w:color w:val="000000"/>
        </w:rPr>
        <w:t xml:space="preserve"> </w:t>
      </w:r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LISTA: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COMPARO:</w:t>
      </w:r>
    </w:p>
    <w:p>
      <w:pPr/>
      <w:r>
        <w:rPr>
          <w:rFonts w:ascii="JEYBIQ+Calibri" w:hAnsi="JEYBIQ+Calibri"/>
          <w:sz w:val="32"/>
          <w:b/>
          <w:i/>
          <w:color w:val="000000"/>
        </w:rPr>
        <w:t xml:space="preserve">                                                                                                                    3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y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8</w:t>
      </w:r>
    </w:p>
    <w:p>
      <w:pPr/>
      <w:r>
        <w:rPr>
          <w:rFonts w:ascii="JEYBIQ+Calibri" w:hAnsi="JEYBIQ+Calibri"/>
          <w:sz w:val="32"/>
          <w:b/>
          <w:i/>
          <w:color w:val="000000"/>
        </w:rPr>
        <w:t xml:space="preserve">                                                                  10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y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77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y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87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y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 </w:t>
      </w:r>
      <w:r>
        <w:rPr>
          <w:rFonts w:ascii="JEYBIQ+Calibri" w:hAnsi="JEYBIQ+Calibri"/>
          <w:sz w:val="32"/>
          <w:b/>
          <w:i/>
          <w:color w:val="000000"/>
        </w:rPr>
        <w:t xml:space="preserve">3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MENOR:</w:t>
      </w:r>
    </w:p>
    <w:p>
      <w:pPr/>
      <w:r>
        <w:rPr>
          <w:rFonts w:ascii="JEYBIQ+Calibri" w:hAnsi="JEYBIQ+Calibri"/>
          <w:sz w:val="64"/>
          <w:b/>
          <w:i/>
          <w:color w:val="000000"/>
        </w:rPr>
        <w:t xml:space="preserve">                                                                                                                      3</w:t>
      </w:r>
    </w:p>
    <w:p>
      <w:pPr/>
      <w:r>
        <w:rPr>
          <w:rFonts w:ascii="JEYBIQ+Calibri" w:hAnsi="JEYBIQ+Calibri"/>
          <w:sz w:val="64"/>
          <w:b/>
          <w:i/>
          <w:color w:val="000000"/>
        </w:rPr>
        <w:t xml:space="preserve">                                                                      773</w:t>
      </w:r>
    </w:p>
    <w:p>
      <w:pPr/>
      <w:r>
        <w:rPr>
          <w:rFonts w:ascii="JEYBIQ+Calibri" w:hAnsi="JEYBIQ+Calibri"/>
          <w:sz w:val="64"/>
          <w:b/>
          <w:i/>
          <w:color w:val="000000"/>
        </w:rPr>
        <w:t xml:space="preserve">                                                      10</w:t>
      </w:r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1.Leo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el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primer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numero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y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lo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almaceno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como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MENOR</w:t>
      </w:r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2.Leo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el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siguiente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numero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y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comparo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si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es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menor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que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MENOR</w:t>
      </w:r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3.Si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es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menor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guardo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el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numero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como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MENOR</w:t>
      </w:r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4.Repito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los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pasos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2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y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3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hasta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terminar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la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lista</w:t>
      </w:r>
    </w:p>
    <w:p>
      <w:pPr/>
    </w:p>
    <w:p>
      <w:pPr/>
      <w:r>
        <w:rPr>
          <w:rFonts w:ascii="JEYBIQ+Calibri" w:hAnsi="JEYBIQ+Calibri"/>
          <w:sz w:val="36"/>
          <w:b/>
          <w:i/>
          <w:color w:val="000000"/>
        </w:rPr>
        <w:t xml:space="preserve">                                          5.Imprimo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el</w:t>
      </w:r>
      <w:r>
        <w:rPr>
          <w:rFonts w:ascii="JEYBIQ+Calibri" w:hAnsi="JEYBIQ+Calibri"/>
          <w:sz w:val="36"/>
          <w:b/>
          <w:i/>
          <w:color w:val="000000"/>
        </w:rPr>
        <w:t xml:space="preserve"> </w:t>
      </w:r>
      <w:r>
        <w:rPr>
          <w:rFonts w:ascii="JEYBIQ+Calibri" w:hAnsi="JEYBIQ+Calibri"/>
          <w:sz w:val="36"/>
          <w:b/>
          <w:i/>
          <w:color w:val="000000"/>
        </w:rPr>
        <w:t xml:space="preserve">menor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br w:type="page"/>
      </w:r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drawing>
          <wp:inline distT="0" distB="0" distL="0" distR="0">
            <wp:extent cx="5943600" cy="5656296"/>
            <wp:effectExtent l="0" t="0" r="0" b="0"/>
            <wp:docPr id="1" name="Picture 0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  <w:r>
        <w:rPr>
          <w:rFonts w:ascii="DNDRCC+Calibri-Light" w:hAnsi="DNDRCC+Calibri-Light"/>
          <w:sz w:val="88"/>
          <w:b/>
          <w:i/>
          <w:color w:val="000000"/>
        </w:rPr>
        <w:t xml:space="preserve">El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problema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de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los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días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Arial" w:hAnsi="Arial"/>
          <w:sz w:val="56"/>
          <w:b/>
          <w:i/>
          <w:color w:val="000000"/>
        </w:rPr>
        <w:t xml:space="preserve">•</w:t>
      </w:r>
      <w:r>
        <w:rPr>
          <w:rFonts w:ascii="JEYBIQ+Calibri" w:hAnsi="JEYBIQ+Calibri"/>
          <w:sz w:val="56"/>
          <w:b/>
          <w:i/>
          <w:color w:val="000000"/>
        </w:rPr>
        <w:t xml:space="preserve">Desarrolle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un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diagrama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flujo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que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dado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un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número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lo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exprese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en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el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término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tiempo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más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amplio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posible,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decir: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años,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meses,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días.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Ejemplo: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551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=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1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año,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6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meses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y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6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Tenga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en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cuenta: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un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año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=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365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días,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1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mes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=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30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br w:type="page"/>
      </w:r>
      <w:r>
        <w:rPr>
          <w:rFonts w:ascii="DNDRCC+Calibri-Light" w:hAnsi="DNDRCC+Calibri-Light"/>
          <w:sz w:val="88"/>
          <w:b/>
          <w:i/>
          <w:color w:val="000000"/>
        </w:rPr>
        <w:t xml:space="preserve">ANALISIS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DEL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PROBLEMA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1.Pido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numero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2.Inicialmente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tengo,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0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años,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0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meses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3.Mientras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los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&gt;=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365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entonces: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    puedo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sumar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1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año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y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resto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365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4.Mientras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los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&gt;=30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entonces: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      puedo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sumar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1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mes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y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resto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30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días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5.Imprimo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resultado.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br w:type="page"/>
      </w:r>
      <w:r>
        <w:rPr>
          <w:rFonts w:ascii="JEYBIQ+Calibri" w:hAnsi="JEYBIQ+Calibri"/>
          <w:sz w:val="24"/>
          <w:b/>
          <w:i/>
          <w:color w:val="000000"/>
        </w:rPr>
        <w:drawing>
          <wp:inline distT="0" distB="0" distL="0" distR="0">
            <wp:extent cx="5943600" cy="4286536"/>
            <wp:effectExtent l="0" t="0" r="0" b="0"/>
            <wp:docPr id="1" name="Picture 0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br w:type="page"/>
      </w:r>
      <w:r>
        <w:rPr>
          <w:rFonts w:ascii="DNDRCC+Calibri-Light" w:hAnsi="DNDRCC+Calibri-Light"/>
          <w:sz w:val="88"/>
          <w:b/>
          <w:i/>
          <w:color w:val="000000"/>
        </w:rPr>
        <w:t xml:space="preserve">CONCEPTO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 </w:t>
      </w:r>
      <w:r>
        <w:rPr>
          <w:rFonts w:ascii="DNDRCC+Calibri-Light" w:hAnsi="DNDRCC+Calibri-Light"/>
          <w:sz w:val="88"/>
          <w:b/>
          <w:i/>
          <w:color w:val="000000"/>
        </w:rPr>
        <w:t xml:space="preserve">CLAVE</w:t>
      </w:r>
    </w:p>
    <w:p>
      <w:pPr/>
    </w:p>
    <w:p>
      <w:pPr/>
    </w:p>
    <w:p>
      <w:pPr/>
    </w:p>
    <w:p>
      <w:pPr/>
    </w:p>
    <w:p>
      <w:pPr/>
    </w:p>
    <w:p>
      <w:pPr/>
      <w:r>
        <w:rPr>
          <w:rFonts w:ascii="Arial" w:hAnsi="Arial"/>
          <w:sz w:val="56"/>
          <w:b/>
          <w:i/>
          <w:color w:val="000000"/>
        </w:rPr>
        <w:t xml:space="preserve">•</w:t>
      </w:r>
      <w:r>
        <w:rPr>
          <w:rFonts w:ascii="JEYBIQ+Calibri" w:hAnsi="JEYBIQ+Calibri"/>
          <w:sz w:val="56"/>
          <w:b/>
          <w:i/>
          <w:color w:val="000000"/>
        </w:rPr>
        <w:t xml:space="preserve">MODULO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(%)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El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modulo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equivale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al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residuo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una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división,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decir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el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resultante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la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división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entera</w:t>
      </w:r>
    </w:p>
    <w:p>
      <w:pPr/>
    </w:p>
    <w:p>
      <w:pPr/>
    </w:p>
    <w:p>
      <w:pPr/>
      <w:r>
        <w:rPr>
          <w:rFonts w:ascii="Arial" w:hAnsi="Arial"/>
          <w:sz w:val="56"/>
          <w:b/>
          <w:i/>
          <w:color w:val="000000"/>
        </w:rPr>
        <w:t xml:space="preserve">•</w:t>
      </w:r>
      <w:r>
        <w:rPr>
          <w:rFonts w:ascii="JEYBIQ+Calibri" w:hAnsi="JEYBIQ+Calibri"/>
          <w:sz w:val="56"/>
          <w:b/>
          <w:i/>
          <w:color w:val="000000"/>
        </w:rPr>
        <w:t xml:space="preserve">Ejemplo:</w:t>
      </w:r>
    </w:p>
    <w:p>
      <w:pPr/>
    </w:p>
    <w:p>
      <w:pPr/>
    </w:p>
    <w:p>
      <w:pPr/>
      <w:r>
        <w:rPr>
          <w:rFonts w:ascii="JEYBIQ+Calibri" w:hAnsi="JEYBIQ+Calibri"/>
          <w:sz w:val="56"/>
          <w:b/>
          <w:i/>
          <w:color w:val="000000"/>
        </w:rPr>
        <w:t xml:space="preserve">5%2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=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1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=&gt;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5/2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=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2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y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sobra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(1)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&lt;=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Este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es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el</w:t>
      </w:r>
      <w:r>
        <w:rPr>
          <w:rFonts w:ascii="JEYBIQ+Calibri" w:hAnsi="JEYBIQ+Calibri"/>
          <w:sz w:val="56"/>
          <w:b/>
          <w:i/>
          <w:color w:val="000000"/>
        </w:rPr>
        <w:t xml:space="preserve"> </w:t>
      </w:r>
      <w:r>
        <w:rPr>
          <w:rFonts w:ascii="JEYBIQ+Calibri" w:hAnsi="JEYBIQ+Calibri"/>
          <w:sz w:val="56"/>
          <w:b/>
          <w:i/>
          <w:color w:val="000000"/>
        </w:rPr>
        <w:t xml:space="preserve">residuo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br w:type="page"/>
      </w:r>
      <w:r>
        <w:rPr>
          <w:rFonts w:ascii="JEYBIQ+Calibri" w:hAnsi="JEYBIQ+Calibri"/>
          <w:sz w:val="24"/>
          <w:b/>
          <w:i/>
          <w:color w:val="898989"/>
        </w:rPr>
        <w:t xml:space="preserve">                                                        Introduccion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a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las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TIC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- Departamento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de</w:t>
      </w:r>
      <w:r>
        <w:rPr>
          <w:rFonts w:ascii="JEYBIQ+Calibri" w:hAnsi="JEYBIQ+Calibri"/>
          <w:sz w:val="24"/>
          <w:b/>
          <w:i/>
          <w:color w:val="898989"/>
        </w:rPr>
        <w:t xml:space="preserve"> </w:t>
      </w:r>
      <w:r>
        <w:rPr>
          <w:rFonts w:ascii="JEYBIQ+Calibri" w:hAnsi="JEYBIQ+Calibri"/>
          <w:sz w:val="24"/>
          <w:b/>
          <w:i/>
          <w:color w:val="898989"/>
        </w:rPr>
        <w:t xml:space="preserve">Ingeniería</w:t>
        <w:drawing>
          <wp:inline distT="0" distB="0" distL="0" distR="0">
            <wp:extent cx="5041899" cy="6695440"/>
            <wp:effectExtent l="0" t="0" r="0" b="0"/>
            <wp:docPr id="1" name="Picture 0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899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 Versión de prueba de Doxillion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