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000000"/>
        </w:rPr>
        <w:br w:type="page"/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 Versión de prueba de Doxillion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